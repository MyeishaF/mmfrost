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D79D" w14:textId="77777777" w:rsidR="003E3B0A" w:rsidRDefault="003E3B0A">
      <w:pPr>
        <w:pStyle w:val="Title"/>
      </w:pPr>
    </w:p>
    <w:p w14:paraId="4519EB81" w14:textId="3E794D98" w:rsidR="00394A6D" w:rsidRDefault="00CE5470">
      <w:pPr>
        <w:pStyle w:val="Title"/>
      </w:pPr>
      <w:sdt>
        <w:sdtPr>
          <w:alias w:val="Enter your name:"/>
          <w:tag w:val=""/>
          <w:id w:val="-328297061"/>
          <w:placeholder>
            <w:docPart w:val="B4D03E2D76A58B418D2E22FA92F06C1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A336F">
            <w:t>Myeisha Frost</w:t>
          </w:r>
        </w:sdtContent>
      </w:sdt>
    </w:p>
    <w:p w14:paraId="10CD7C81" w14:textId="3A58AA0D" w:rsidR="00394A6D" w:rsidRDefault="00EA336F" w:rsidP="00EA336F">
      <w:r>
        <w:t>846 E 30</w:t>
      </w:r>
      <w:r w:rsidRPr="00EA336F">
        <w:rPr>
          <w:vertAlign w:val="superscript"/>
        </w:rPr>
        <w:t>th</w:t>
      </w:r>
      <w:r>
        <w:t xml:space="preserve"> Street</w:t>
      </w:r>
      <w:r w:rsidR="00CC75DB">
        <w:t>,</w:t>
      </w:r>
      <w:r>
        <w:t xml:space="preserve"> Apt 2 Erie, Pennsylvania</w:t>
      </w:r>
      <w:r w:rsidR="00CC75DB">
        <w:t xml:space="preserve"> </w:t>
      </w:r>
      <w:r>
        <w:t>16504</w:t>
      </w:r>
      <w:r w:rsidR="007D00B3">
        <w:t> | </w:t>
      </w:r>
      <w:r>
        <w:t>814-384-3128</w:t>
      </w:r>
      <w:r w:rsidR="007D00B3">
        <w:t> | </w:t>
      </w:r>
      <w:r>
        <w:t>myeisha97@yahoo.com</w:t>
      </w:r>
    </w:p>
    <w:sdt>
      <w:sdtPr>
        <w:alias w:val="Education:"/>
        <w:tag w:val="Education:"/>
        <w:id w:val="1513793667"/>
        <w:placeholder>
          <w:docPart w:val="5500542E8FCB3946BD0250AABA9D0F5F"/>
        </w:placeholder>
        <w:temporary/>
        <w:showingPlcHdr/>
        <w15:appearance w15:val="hidden"/>
      </w:sdtPr>
      <w:sdtEndPr/>
      <w:sdtContent>
        <w:p w14:paraId="362E18D6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217B9785" w14:textId="3743AA44" w:rsidR="00394A6D" w:rsidRPr="00EA336F" w:rsidRDefault="00EA336F">
      <w:pPr>
        <w:pStyle w:val="Heading2"/>
        <w:rPr>
          <w:rFonts w:ascii="Times" w:hAnsi="Times"/>
          <w:sz w:val="24"/>
          <w:szCs w:val="24"/>
        </w:rPr>
      </w:pPr>
      <w:r w:rsidRPr="00EA336F">
        <w:rPr>
          <w:rFonts w:ascii="Times" w:hAnsi="Times"/>
          <w:sz w:val="24"/>
          <w:szCs w:val="24"/>
        </w:rPr>
        <w:t>Penn</w:t>
      </w:r>
      <w:r>
        <w:rPr>
          <w:rFonts w:ascii="Times" w:hAnsi="Times"/>
          <w:sz w:val="24"/>
          <w:szCs w:val="24"/>
        </w:rPr>
        <w:t>sylvania State University- Erie, PA</w:t>
      </w:r>
    </w:p>
    <w:p w14:paraId="6DDB5E82" w14:textId="34D9934B" w:rsidR="003625EE" w:rsidRPr="002E5280" w:rsidRDefault="00CE5470" w:rsidP="003625EE">
      <w:pPr>
        <w:pStyle w:val="ListBullet"/>
        <w:rPr>
          <w:sz w:val="24"/>
          <w:szCs w:val="24"/>
        </w:rPr>
      </w:pPr>
      <w:sdt>
        <w:sdtPr>
          <w:rPr>
            <w:sz w:val="24"/>
            <w:szCs w:val="24"/>
          </w:rPr>
          <w:alias w:val="Major:"/>
          <w:tag w:val="Major:"/>
          <w:id w:val="673618560"/>
          <w:placeholder>
            <w:docPart w:val="A506A6F86DCD6B4F9759F006010BC241"/>
          </w:placeholder>
          <w:temporary/>
          <w:showingPlcHdr/>
          <w15:appearance w15:val="hidden"/>
        </w:sdtPr>
        <w:sdtEndPr/>
        <w:sdtContent>
          <w:r w:rsidR="00D33143" w:rsidRPr="002E5280">
            <w:rPr>
              <w:sz w:val="24"/>
              <w:szCs w:val="24"/>
            </w:rPr>
            <w:t>Major</w:t>
          </w:r>
        </w:sdtContent>
      </w:sdt>
      <w:r w:rsidR="007D00B3" w:rsidRPr="002E5280">
        <w:rPr>
          <w:sz w:val="24"/>
          <w:szCs w:val="24"/>
        </w:rPr>
        <w:t xml:space="preserve">: </w:t>
      </w:r>
      <w:r w:rsidR="00EA336F" w:rsidRPr="002E5280">
        <w:rPr>
          <w:sz w:val="24"/>
          <w:szCs w:val="24"/>
        </w:rPr>
        <w:t xml:space="preserve">Bachelor of Arts in English Professional Writing          </w:t>
      </w:r>
      <w:r w:rsidR="00B51D5F" w:rsidRPr="002E5280">
        <w:rPr>
          <w:sz w:val="24"/>
          <w:szCs w:val="24"/>
        </w:rPr>
        <w:t xml:space="preserve">        </w:t>
      </w:r>
      <w:r w:rsidR="002E5280">
        <w:rPr>
          <w:sz w:val="24"/>
          <w:szCs w:val="24"/>
        </w:rPr>
        <w:tab/>
      </w:r>
      <w:r w:rsidR="002E5280">
        <w:rPr>
          <w:sz w:val="24"/>
          <w:szCs w:val="24"/>
        </w:rPr>
        <w:tab/>
      </w:r>
      <w:r w:rsidR="00B51D5F" w:rsidRPr="002E5280">
        <w:rPr>
          <w:sz w:val="24"/>
          <w:szCs w:val="24"/>
        </w:rPr>
        <w:t>Expected 05/25</w:t>
      </w:r>
      <w:r w:rsidR="00EA336F" w:rsidRPr="002E5280">
        <w:rPr>
          <w:sz w:val="24"/>
          <w:szCs w:val="24"/>
        </w:rPr>
        <w:t xml:space="preserve">  </w:t>
      </w:r>
    </w:p>
    <w:p w14:paraId="2A55A0EA" w14:textId="6E0A4E45" w:rsidR="003625EE" w:rsidRPr="002E5280" w:rsidRDefault="003625EE" w:rsidP="003625EE">
      <w:pPr>
        <w:pStyle w:val="ListBullet"/>
        <w:rPr>
          <w:sz w:val="24"/>
          <w:szCs w:val="24"/>
        </w:rPr>
      </w:pPr>
      <w:r w:rsidRPr="002E5280">
        <w:rPr>
          <w:sz w:val="24"/>
          <w:szCs w:val="24"/>
        </w:rPr>
        <w:t>Major: Bachelor of Arts in Digital Media, Arts</w:t>
      </w:r>
      <w:r w:rsidR="002E5280">
        <w:rPr>
          <w:sz w:val="24"/>
          <w:szCs w:val="24"/>
        </w:rPr>
        <w:t>,</w:t>
      </w:r>
      <w:r w:rsidRPr="002E5280">
        <w:rPr>
          <w:sz w:val="24"/>
          <w:szCs w:val="24"/>
        </w:rPr>
        <w:t xml:space="preserve"> and Technology</w:t>
      </w:r>
      <w:r w:rsidR="00B51D5F" w:rsidRPr="002E5280">
        <w:rPr>
          <w:sz w:val="24"/>
          <w:szCs w:val="24"/>
        </w:rPr>
        <w:t xml:space="preserve">    </w:t>
      </w:r>
      <w:r w:rsidRPr="002E5280">
        <w:rPr>
          <w:sz w:val="24"/>
          <w:szCs w:val="24"/>
        </w:rPr>
        <w:tab/>
      </w:r>
      <w:r w:rsidRPr="002E5280">
        <w:rPr>
          <w:sz w:val="24"/>
          <w:szCs w:val="24"/>
        </w:rPr>
        <w:tab/>
        <w:t>GPA: 2.89</w:t>
      </w:r>
    </w:p>
    <w:p w14:paraId="3CAD62FE" w14:textId="77777777" w:rsidR="003625EE" w:rsidRDefault="003625EE" w:rsidP="003625EE">
      <w:pPr>
        <w:pStyle w:val="ListBullet"/>
      </w:pPr>
      <w:r w:rsidRPr="002E5280">
        <w:rPr>
          <w:sz w:val="24"/>
          <w:szCs w:val="24"/>
        </w:rPr>
        <w:t>Minor: Biology</w:t>
      </w:r>
      <w:r w:rsidR="00B51D5F" w:rsidRPr="002E5280">
        <w:rPr>
          <w:sz w:val="24"/>
          <w:szCs w:val="24"/>
        </w:rPr>
        <w:t xml:space="preserve">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11B91D" w14:textId="0E8919BF" w:rsidR="00394A6D" w:rsidRPr="003625EE" w:rsidRDefault="00143C39" w:rsidP="003625EE">
      <w:pPr>
        <w:pStyle w:val="ListBullet"/>
        <w:numPr>
          <w:ilvl w:val="0"/>
          <w:numId w:val="0"/>
        </w:numPr>
      </w:pPr>
      <w:r w:rsidRPr="003625EE">
        <w:rPr>
          <w:b/>
          <w:bCs/>
          <w:sz w:val="28"/>
          <w:szCs w:val="28"/>
        </w:rPr>
        <w:t>Qualifications Summary</w:t>
      </w:r>
    </w:p>
    <w:p w14:paraId="199B84BA" w14:textId="1C93888A" w:rsidR="00394A6D" w:rsidRPr="008B723F" w:rsidRDefault="008B723F">
      <w:pPr>
        <w:pStyle w:val="ListBullet"/>
        <w:rPr>
          <w:sz w:val="24"/>
          <w:szCs w:val="24"/>
        </w:rPr>
      </w:pPr>
      <w:r w:rsidRPr="008B723F">
        <w:rPr>
          <w:rFonts w:eastAsia="Arial" w:cstheme="minorHAnsi"/>
          <w:color w:val="0B0B0B"/>
          <w:sz w:val="24"/>
          <w:szCs w:val="24"/>
        </w:rPr>
        <w:t>Inter</w:t>
      </w:r>
      <w:r w:rsidR="003625EE">
        <w:rPr>
          <w:rFonts w:eastAsia="Arial" w:cstheme="minorHAnsi"/>
          <w:color w:val="0B0B0B"/>
          <w:sz w:val="24"/>
          <w:szCs w:val="24"/>
        </w:rPr>
        <w:t>dis</w:t>
      </w:r>
      <w:r w:rsidR="002E5280">
        <w:rPr>
          <w:rFonts w:eastAsia="Arial" w:cstheme="minorHAnsi"/>
          <w:color w:val="0B0B0B"/>
          <w:sz w:val="24"/>
          <w:szCs w:val="24"/>
        </w:rPr>
        <w:t>ci</w:t>
      </w:r>
      <w:r w:rsidR="003625EE">
        <w:rPr>
          <w:rFonts w:eastAsia="Arial" w:cstheme="minorHAnsi"/>
          <w:color w:val="0B0B0B"/>
          <w:sz w:val="24"/>
          <w:szCs w:val="24"/>
        </w:rPr>
        <w:t>plinary</w:t>
      </w:r>
      <w:r w:rsidRPr="008B723F">
        <w:rPr>
          <w:rFonts w:eastAsia="Arial" w:cstheme="minorHAnsi"/>
          <w:color w:val="0B0B0B"/>
          <w:sz w:val="24"/>
          <w:szCs w:val="24"/>
        </w:rPr>
        <w:t xml:space="preserve"> </w:t>
      </w:r>
      <w:r>
        <w:rPr>
          <w:rFonts w:eastAsia="Arial" w:cstheme="minorHAnsi"/>
          <w:color w:val="0B0B0B"/>
          <w:sz w:val="24"/>
          <w:szCs w:val="24"/>
        </w:rPr>
        <w:t>–</w:t>
      </w:r>
      <w:r w:rsidRPr="008B723F">
        <w:rPr>
          <w:rFonts w:ascii="Arial" w:eastAsia="Calibri" w:hAnsi="Arial" w:cs="Arial"/>
          <w:color w:val="0B0B0B"/>
          <w:sz w:val="24"/>
          <w:szCs w:val="24"/>
        </w:rPr>
        <w:t>​</w:t>
      </w:r>
      <w:r w:rsidRPr="008B723F">
        <w:rPr>
          <w:rFonts w:eastAsia="Arial" w:cstheme="minorHAnsi"/>
          <w:color w:val="0B0B0B"/>
          <w:sz w:val="24"/>
          <w:szCs w:val="24"/>
        </w:rPr>
        <w:t xml:space="preserve"> </w:t>
      </w:r>
      <w:r w:rsidRPr="008B723F">
        <w:rPr>
          <w:rFonts w:ascii="Arial" w:eastAsia="Calibri" w:hAnsi="Arial" w:cs="Arial"/>
          <w:color w:val="0B0B0B"/>
          <w:sz w:val="24"/>
          <w:szCs w:val="24"/>
        </w:rPr>
        <w:t>​</w:t>
      </w:r>
      <w:r w:rsidR="003625EE">
        <w:rPr>
          <w:rFonts w:eastAsia="Arial" w:cstheme="minorHAnsi"/>
          <w:color w:val="0B0B0B"/>
          <w:sz w:val="24"/>
          <w:szCs w:val="24"/>
        </w:rPr>
        <w:t>Scientific and art background</w:t>
      </w:r>
      <w:r>
        <w:rPr>
          <w:rFonts w:eastAsia="Arial" w:cstheme="minorHAnsi"/>
          <w:color w:val="0B0B0B"/>
          <w:sz w:val="24"/>
          <w:szCs w:val="24"/>
        </w:rPr>
        <w:t xml:space="preserve"> </w:t>
      </w:r>
    </w:p>
    <w:p w14:paraId="4ABEB474" w14:textId="45AA7C51" w:rsidR="008B723F" w:rsidRDefault="008B723F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International Experience- Four years living and traveling abroad</w:t>
      </w:r>
    </w:p>
    <w:p w14:paraId="17CF81F7" w14:textId="5135AA71" w:rsidR="008B723F" w:rsidRDefault="008B723F" w:rsidP="008B723F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Motivated </w:t>
      </w:r>
      <w:r w:rsidR="00143C39">
        <w:rPr>
          <w:sz w:val="24"/>
          <w:szCs w:val="24"/>
        </w:rPr>
        <w:t>– Working part-time through college</w:t>
      </w:r>
    </w:p>
    <w:p w14:paraId="1914A15D" w14:textId="21F8CA9D" w:rsidR="00143C39" w:rsidRDefault="00143C39" w:rsidP="008B723F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Leadership and organizational skills – Training new hires</w:t>
      </w:r>
    </w:p>
    <w:p w14:paraId="6C92DB90" w14:textId="77777777" w:rsidR="00143C39" w:rsidRDefault="00143C39" w:rsidP="00143C39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46579F5D" w14:textId="12D88D97" w:rsidR="008B723F" w:rsidRDefault="008B723F" w:rsidP="008B723F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143C39">
        <w:rPr>
          <w:b/>
          <w:bCs/>
          <w:sz w:val="28"/>
          <w:szCs w:val="28"/>
        </w:rPr>
        <w:t>Software Skills</w:t>
      </w:r>
    </w:p>
    <w:p w14:paraId="18BC99D9" w14:textId="1BE1BBB6" w:rsidR="00143C39" w:rsidRDefault="00293102" w:rsidP="00143C39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Microsoft Word, </w:t>
      </w:r>
      <w:r w:rsidRPr="00143C39">
        <w:rPr>
          <w:sz w:val="24"/>
          <w:szCs w:val="24"/>
        </w:rPr>
        <w:t>Excel</w:t>
      </w:r>
      <w:r>
        <w:rPr>
          <w:sz w:val="24"/>
          <w:szCs w:val="24"/>
        </w:rPr>
        <w:t>, PowerPoint, and Outlook</w:t>
      </w:r>
    </w:p>
    <w:p w14:paraId="46ACD89A" w14:textId="565C9200" w:rsidR="00293102" w:rsidRDefault="00293102" w:rsidP="00143C39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Abode Premiere and Photoshop</w:t>
      </w:r>
    </w:p>
    <w:p w14:paraId="3859DC92" w14:textId="54259D32" w:rsidR="007649B1" w:rsidRPr="00143C39" w:rsidRDefault="007649B1" w:rsidP="00143C39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Google Docs, Slides</w:t>
      </w:r>
    </w:p>
    <w:p w14:paraId="7B6C433D" w14:textId="5F154799" w:rsidR="003E3B0A" w:rsidRDefault="003E3B0A" w:rsidP="003E3B0A">
      <w:pPr>
        <w:pStyle w:val="Heading1"/>
      </w:pPr>
      <w:r>
        <w:t>Relevant Coursework</w:t>
      </w:r>
    </w:p>
    <w:p w14:paraId="4E68A8F9" w14:textId="2B39141E" w:rsidR="003E3B0A" w:rsidRDefault="003E3B0A" w:rsidP="003E3B0A">
      <w:pPr>
        <w:pStyle w:val="ListBullet"/>
      </w:pPr>
      <w:r>
        <w:t>English Technical Writing</w:t>
      </w:r>
    </w:p>
    <w:p w14:paraId="72C4ED85" w14:textId="29F2A28E" w:rsidR="003E3B0A" w:rsidRDefault="003E3B0A" w:rsidP="003E3B0A">
      <w:pPr>
        <w:pStyle w:val="ListBullet"/>
      </w:pPr>
      <w:r>
        <w:t>Management Information Systems</w:t>
      </w:r>
    </w:p>
    <w:p w14:paraId="1B80067F" w14:textId="515412E5" w:rsidR="003E3B0A" w:rsidRDefault="00DE2C35" w:rsidP="00DE2C35">
      <w:pPr>
        <w:pStyle w:val="ListBullet"/>
      </w:pPr>
      <w:r>
        <w:t>Introduction to Article Writing</w:t>
      </w:r>
    </w:p>
    <w:p w14:paraId="2165C478" w14:textId="01A9F66F" w:rsidR="00DE2C35" w:rsidRDefault="00DE2C35" w:rsidP="00DE2C35">
      <w:pPr>
        <w:pStyle w:val="ListBullet"/>
      </w:pPr>
      <w:r>
        <w:t>Digital Humanities</w:t>
      </w:r>
    </w:p>
    <w:p w14:paraId="7E3F8073" w14:textId="7D32A8BB" w:rsidR="00394A6D" w:rsidRDefault="00293102">
      <w:pPr>
        <w:pStyle w:val="Heading1"/>
      </w:pPr>
      <w:r>
        <w:t>Customer Service Experience</w:t>
      </w:r>
    </w:p>
    <w:p w14:paraId="699E724F" w14:textId="77777777" w:rsidR="00293102" w:rsidRPr="009C3D46" w:rsidRDefault="00293102" w:rsidP="00293102">
      <w:pPr>
        <w:pStyle w:val="ListBullet"/>
      </w:pPr>
      <w:r w:rsidRPr="009C3D46">
        <w:t>Mad Mex, Erie, Pa</w:t>
      </w:r>
    </w:p>
    <w:p w14:paraId="13AE0797" w14:textId="24765DFB" w:rsidR="00293102" w:rsidRPr="009C3D46" w:rsidRDefault="00293102" w:rsidP="003E3B0A">
      <w:pPr>
        <w:pStyle w:val="ListBullet"/>
        <w:numPr>
          <w:ilvl w:val="0"/>
          <w:numId w:val="0"/>
        </w:numPr>
        <w:ind w:left="360"/>
      </w:pPr>
      <w:r w:rsidRPr="009C3D46">
        <w:t>August 2020- Present- Server</w:t>
      </w:r>
    </w:p>
    <w:p w14:paraId="1665F2AA" w14:textId="77777777" w:rsidR="00293102" w:rsidRPr="009C3D46" w:rsidRDefault="00293102" w:rsidP="00293102">
      <w:pPr>
        <w:pStyle w:val="ListBullet"/>
      </w:pPr>
      <w:r w:rsidRPr="009C3D46">
        <w:t xml:space="preserve">The Kings Arms Hotel, Bicester, United Kingdom </w:t>
      </w:r>
    </w:p>
    <w:p w14:paraId="0E145F68" w14:textId="056FFDD5" w:rsidR="00293102" w:rsidRPr="009C3D46" w:rsidRDefault="00293102" w:rsidP="003E3B0A">
      <w:pPr>
        <w:pStyle w:val="ListBullet"/>
        <w:numPr>
          <w:ilvl w:val="0"/>
          <w:numId w:val="0"/>
        </w:numPr>
        <w:ind w:left="360"/>
      </w:pPr>
      <w:r w:rsidRPr="009C3D46">
        <w:t xml:space="preserve">2019 - 2020 </w:t>
      </w:r>
      <w:r w:rsidR="009C3D46">
        <w:t>Server</w:t>
      </w:r>
    </w:p>
    <w:p w14:paraId="3E9CD493" w14:textId="77777777" w:rsidR="00293102" w:rsidRPr="009C3D46" w:rsidRDefault="00293102" w:rsidP="00293102">
      <w:pPr>
        <w:pStyle w:val="ListBullet"/>
      </w:pPr>
      <w:r w:rsidRPr="009C3D46">
        <w:t xml:space="preserve">The Penny Black Restaurant, Bicester, United Kingdom </w:t>
      </w:r>
    </w:p>
    <w:p w14:paraId="4183908F" w14:textId="5CB1255F" w:rsidR="00293102" w:rsidRPr="009C3D46" w:rsidRDefault="00293102" w:rsidP="003E3B0A">
      <w:pPr>
        <w:pStyle w:val="ListBullet"/>
        <w:numPr>
          <w:ilvl w:val="0"/>
          <w:numId w:val="0"/>
        </w:numPr>
        <w:ind w:left="360"/>
      </w:pPr>
      <w:r w:rsidRPr="009C3D46">
        <w:t xml:space="preserve">2018 - 2019 Kitchen Associate </w:t>
      </w:r>
    </w:p>
    <w:p w14:paraId="5E4A2EF4" w14:textId="2CFE24E1" w:rsidR="00D56207" w:rsidRDefault="00D56207" w:rsidP="00293102">
      <w:pPr>
        <w:pStyle w:val="ListBullet"/>
        <w:numPr>
          <w:ilvl w:val="0"/>
          <w:numId w:val="0"/>
        </w:numPr>
        <w:ind w:left="360"/>
      </w:pPr>
    </w:p>
    <w:sectPr w:rsidR="00D56207" w:rsidSect="007C7DAD">
      <w:footerReference w:type="default" r:id="rId7"/>
      <w:pgSz w:w="12240" w:h="15840"/>
      <w:pgMar w:top="1008" w:right="1008" w:bottom="1152" w:left="1008" w:header="576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6A48" w14:textId="77777777" w:rsidR="00CE5470" w:rsidRDefault="00CE5470">
      <w:pPr>
        <w:spacing w:after="0"/>
      </w:pPr>
      <w:r>
        <w:separator/>
      </w:r>
    </w:p>
  </w:endnote>
  <w:endnote w:type="continuationSeparator" w:id="0">
    <w:p w14:paraId="5AF5EB57" w14:textId="77777777" w:rsidR="00CE5470" w:rsidRDefault="00CE5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0515C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D27C" w14:textId="77777777" w:rsidR="00CE5470" w:rsidRDefault="00CE5470">
      <w:pPr>
        <w:spacing w:after="0"/>
      </w:pPr>
      <w:r>
        <w:separator/>
      </w:r>
    </w:p>
  </w:footnote>
  <w:footnote w:type="continuationSeparator" w:id="0">
    <w:p w14:paraId="29ACDAA0" w14:textId="77777777" w:rsidR="00CE5470" w:rsidRDefault="00CE54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42A7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4F0649"/>
    <w:multiLevelType w:val="hybridMultilevel"/>
    <w:tmpl w:val="9290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44CAD"/>
    <w:multiLevelType w:val="hybridMultilevel"/>
    <w:tmpl w:val="771A7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DB4AF4"/>
    <w:multiLevelType w:val="hybridMultilevel"/>
    <w:tmpl w:val="7956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6F"/>
    <w:rsid w:val="000F4548"/>
    <w:rsid w:val="000F6ACC"/>
    <w:rsid w:val="00143C39"/>
    <w:rsid w:val="00171BCB"/>
    <w:rsid w:val="00264FC7"/>
    <w:rsid w:val="00293102"/>
    <w:rsid w:val="002E5280"/>
    <w:rsid w:val="003625EE"/>
    <w:rsid w:val="00374627"/>
    <w:rsid w:val="00385C19"/>
    <w:rsid w:val="00394A6D"/>
    <w:rsid w:val="003E3B0A"/>
    <w:rsid w:val="003F19B9"/>
    <w:rsid w:val="004476A1"/>
    <w:rsid w:val="004C1829"/>
    <w:rsid w:val="004E4250"/>
    <w:rsid w:val="005114E7"/>
    <w:rsid w:val="005E5E55"/>
    <w:rsid w:val="00616068"/>
    <w:rsid w:val="006520A2"/>
    <w:rsid w:val="006E401C"/>
    <w:rsid w:val="007649B1"/>
    <w:rsid w:val="00771B33"/>
    <w:rsid w:val="0077621B"/>
    <w:rsid w:val="007963CE"/>
    <w:rsid w:val="007C7DAD"/>
    <w:rsid w:val="007D00B3"/>
    <w:rsid w:val="008916B6"/>
    <w:rsid w:val="008B723F"/>
    <w:rsid w:val="008E10EB"/>
    <w:rsid w:val="009763C8"/>
    <w:rsid w:val="009C3D46"/>
    <w:rsid w:val="00A2163D"/>
    <w:rsid w:val="00A8131A"/>
    <w:rsid w:val="00B51D5F"/>
    <w:rsid w:val="00B5581C"/>
    <w:rsid w:val="00B769EE"/>
    <w:rsid w:val="00BE6399"/>
    <w:rsid w:val="00C57E43"/>
    <w:rsid w:val="00C72B59"/>
    <w:rsid w:val="00CC75DB"/>
    <w:rsid w:val="00CE5470"/>
    <w:rsid w:val="00D33143"/>
    <w:rsid w:val="00D56207"/>
    <w:rsid w:val="00D765AF"/>
    <w:rsid w:val="00DD4208"/>
    <w:rsid w:val="00DE2C35"/>
    <w:rsid w:val="00EA2B92"/>
    <w:rsid w:val="00EA336F"/>
    <w:rsid w:val="00F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0E8E9"/>
  <w15:chartTrackingRefBased/>
  <w15:docId w15:val="{56FE525F-E8A4-A14F-9623-20516520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rsid w:val="00CC75DB"/>
  </w:style>
  <w:style w:type="paragraph" w:styleId="Signature">
    <w:name w:val="Signature"/>
    <w:basedOn w:val="Normal"/>
    <w:link w:val="SignatureChar"/>
    <w:uiPriority w:val="2"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styleId="Revision">
    <w:name w:val="Revision"/>
    <w:hidden/>
    <w:uiPriority w:val="99"/>
    <w:semiHidden/>
    <w:rsid w:val="003E3B0A"/>
    <w:pPr>
      <w:spacing w:after="0"/>
    </w:pPr>
  </w:style>
  <w:style w:type="paragraph" w:customStyle="1" w:styleId="Address">
    <w:name w:val="Address"/>
    <w:basedOn w:val="Normal"/>
    <w:uiPriority w:val="1"/>
    <w:qFormat/>
    <w:rsid w:val="007C7DAD"/>
    <w:pPr>
      <w:spacing w:line="336" w:lineRule="auto"/>
      <w:contextualSpacing/>
    </w:pPr>
    <w:rPr>
      <w:rFonts w:eastAsiaTheme="minorEastAsia" w:cs="Times New Roman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yeishafrost/Downloads/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D03E2D76A58B418D2E22FA92F06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E164D-B764-1842-859F-B80A999A2B4F}"/>
      </w:docPartPr>
      <w:docPartBody>
        <w:p w:rsidR="00824D2D" w:rsidRDefault="002458C8">
          <w:pPr>
            <w:pStyle w:val="B4D03E2D76A58B418D2E22FA92F06C1B"/>
          </w:pPr>
          <w:r>
            <w:t>Your Name</w:t>
          </w:r>
        </w:p>
      </w:docPartBody>
    </w:docPart>
    <w:docPart>
      <w:docPartPr>
        <w:name w:val="5500542E8FCB3946BD0250AABA9D0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7689-EA77-4944-A8FB-7277B4B38B2C}"/>
      </w:docPartPr>
      <w:docPartBody>
        <w:p w:rsidR="00824D2D" w:rsidRDefault="002458C8">
          <w:pPr>
            <w:pStyle w:val="5500542E8FCB3946BD0250AABA9D0F5F"/>
          </w:pPr>
          <w:r>
            <w:t>Education</w:t>
          </w:r>
        </w:p>
      </w:docPartBody>
    </w:docPart>
    <w:docPart>
      <w:docPartPr>
        <w:name w:val="A506A6F86DCD6B4F9759F006010BC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0468F-DA02-684B-AA50-6913716BB945}"/>
      </w:docPartPr>
      <w:docPartBody>
        <w:p w:rsidR="00824D2D" w:rsidRDefault="002458C8">
          <w:pPr>
            <w:pStyle w:val="A506A6F86DCD6B4F9759F006010BC241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C8"/>
    <w:rsid w:val="00155E0D"/>
    <w:rsid w:val="002458C8"/>
    <w:rsid w:val="00521C0A"/>
    <w:rsid w:val="00824D2D"/>
    <w:rsid w:val="0094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D03E2D76A58B418D2E22FA92F06C1B">
    <w:name w:val="B4D03E2D76A58B418D2E22FA92F06C1B"/>
  </w:style>
  <w:style w:type="paragraph" w:customStyle="1" w:styleId="5500542E8FCB3946BD0250AABA9D0F5F">
    <w:name w:val="5500542E8FCB3946BD0250AABA9D0F5F"/>
  </w:style>
  <w:style w:type="paragraph" w:customStyle="1" w:styleId="A506A6F86DCD6B4F9759F006010BC241">
    <w:name w:val="A506A6F86DCD6B4F9759F006010BC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dc:description>Myeisha Frost</dc:description>
  <cp:lastModifiedBy>Frost, Myeisha Monae</cp:lastModifiedBy>
  <cp:revision>2</cp:revision>
  <dcterms:created xsi:type="dcterms:W3CDTF">2022-03-03T23:09:00Z</dcterms:created>
  <dcterms:modified xsi:type="dcterms:W3CDTF">2022-03-03T23:09:00Z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